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E21AC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E21AC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E21AC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737C92" w:rsidRDefault="009B5655" w:rsidP="00737C92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737C92" w:rsidRPr="00737C92" w:rsidRDefault="00737C92" w:rsidP="00737C92">
      <w:r>
        <w:t xml:space="preserve">Terminar o projeto da empresa </w:t>
      </w:r>
      <w:proofErr w:type="spellStart"/>
      <w:r>
        <w:t>SpMed</w:t>
      </w:r>
      <w:proofErr w:type="spellEnd"/>
      <w:r>
        <w:t xml:space="preserve">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Pr="00737C92" w:rsidRDefault="00952E23">
      <w:pPr>
        <w:rPr>
          <w:u w:val="single"/>
        </w:rPr>
      </w:pPr>
      <w:r>
        <w:t>Coloque aqui a descrição completa do projeto</w:t>
      </w:r>
      <w:bookmarkStart w:id="6" w:name="_GoBack"/>
      <w:bookmarkEnd w:id="6"/>
    </w:p>
    <w:p w:rsidR="00DA19B6" w:rsidRDefault="0001427C">
      <w:pPr>
        <w:pStyle w:val="cabealho2"/>
      </w:pPr>
      <w:bookmarkStart w:id="7" w:name="_Toc533767846"/>
      <w:bookmarkStart w:id="8" w:name="_Toc3879733"/>
      <w:r>
        <w:t xml:space="preserve">Resumo </w:t>
      </w:r>
      <w:r w:rsidR="00952E23">
        <w:t>do projeto</w:t>
      </w:r>
      <w:bookmarkEnd w:id="7"/>
      <w:bookmarkEnd w:id="8"/>
    </w:p>
    <w:p w:rsidR="008A7F37" w:rsidRDefault="00737C92">
      <w:r>
        <w:t xml:space="preserve">Completei os modelos Lógico, conceitual e físico.  Na parte dos scripts, precisava de mais tempo para terminar tudo, DDL e DML estão completos. 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lastRenderedPageBreak/>
        <w:t>Modelo Lógico</w:t>
      </w:r>
      <w:bookmarkEnd w:id="11"/>
      <w:bookmarkEnd w:id="12"/>
      <w:r w:rsidR="00737C92">
        <w:rPr>
          <w:noProof/>
        </w:rPr>
        <w:drawing>
          <wp:inline distT="0" distB="0" distL="0" distR="0" wp14:anchorId="6D214DEF" wp14:editId="31B7BCB1">
            <wp:extent cx="5732145" cy="394843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737C92" w:rsidRPr="00737C92" w:rsidRDefault="00737C92" w:rsidP="00737C92">
      <w:r>
        <w:rPr>
          <w:noProof/>
        </w:rPr>
        <w:drawing>
          <wp:inline distT="0" distB="0" distL="0" distR="0" wp14:anchorId="7D7F9FEE" wp14:editId="234409A1">
            <wp:extent cx="5732145" cy="43307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lastRenderedPageBreak/>
        <w:t>Modelo Conceitual</w:t>
      </w:r>
      <w:bookmarkEnd w:id="15"/>
      <w:bookmarkEnd w:id="16"/>
    </w:p>
    <w:p w:rsidR="008A7F37" w:rsidRDefault="00737C92" w:rsidP="008A7F37">
      <w:r>
        <w:rPr>
          <w:noProof/>
        </w:rPr>
        <w:drawing>
          <wp:inline distT="0" distB="0" distL="0" distR="0" wp14:anchorId="1CD9E852" wp14:editId="6EB24137">
            <wp:extent cx="5732145" cy="3216910"/>
            <wp:effectExtent l="0" t="0" r="190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737C92" w:rsidP="00295E15">
      <w:pPr>
        <w:ind w:firstLine="720"/>
      </w:pPr>
      <w:hyperlink r:id="rId15" w:history="1">
        <w:r>
          <w:rPr>
            <w:rStyle w:val="Hyperlink"/>
          </w:rPr>
          <w:t>https://trello.com/b/La4awJBu/spmedgroup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938"/>
        <w:gridCol w:w="1041"/>
        <w:gridCol w:w="1041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737C9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737C9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737C9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1AC" w:rsidRDefault="009E21AC">
      <w:pPr>
        <w:spacing w:after="0" w:line="240" w:lineRule="auto"/>
      </w:pPr>
      <w:r>
        <w:separator/>
      </w:r>
    </w:p>
  </w:endnote>
  <w:endnote w:type="continuationSeparator" w:id="0">
    <w:p w:rsidR="009E21AC" w:rsidRDefault="009E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E21AC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1AC" w:rsidRDefault="009E21AC">
      <w:pPr>
        <w:spacing w:after="0" w:line="240" w:lineRule="auto"/>
      </w:pPr>
      <w:r>
        <w:separator/>
      </w:r>
    </w:p>
  </w:footnote>
  <w:footnote w:type="continuationSeparator" w:id="0">
    <w:p w:rsidR="009E21AC" w:rsidRDefault="009E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37C92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1AC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2D5BE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La4awJBu/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D25BC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4FBEF-937E-41F1-A9A5-CD7AC051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14</Pages>
  <Words>475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Lucas Rodrigues Yamashita Gonçalves</cp:lastModifiedBy>
  <cp:revision>2</cp:revision>
  <dcterms:created xsi:type="dcterms:W3CDTF">2020-02-12T18:59:00Z</dcterms:created>
  <dcterms:modified xsi:type="dcterms:W3CDTF">2020-02-12T18:59:00Z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